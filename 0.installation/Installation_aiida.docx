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8CD26" w14:textId="7DBC7473" w:rsidR="00BB1E06" w:rsidRDefault="009815EC" w:rsidP="00F31903">
      <w:pPr>
        <w:spacing w:after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ASC </w:t>
      </w:r>
      <w:proofErr w:type="spellStart"/>
      <w:r>
        <w:rPr>
          <w:b/>
          <w:bCs/>
          <w:sz w:val="28"/>
          <w:szCs w:val="28"/>
          <w:u w:val="single"/>
        </w:rPr>
        <w:t>Aiida</w:t>
      </w:r>
      <w:proofErr w:type="spellEnd"/>
      <w:r>
        <w:rPr>
          <w:b/>
          <w:bCs/>
          <w:sz w:val="28"/>
          <w:szCs w:val="28"/>
          <w:u w:val="single"/>
        </w:rPr>
        <w:t xml:space="preserve"> </w:t>
      </w:r>
      <w:r w:rsidR="002D4DC9">
        <w:rPr>
          <w:b/>
          <w:bCs/>
          <w:sz w:val="28"/>
          <w:szCs w:val="28"/>
          <w:u w:val="single"/>
        </w:rPr>
        <w:t>installatio</w:t>
      </w:r>
      <w:r w:rsidR="008D26EA">
        <w:rPr>
          <w:b/>
          <w:bCs/>
          <w:sz w:val="28"/>
          <w:szCs w:val="28"/>
          <w:u w:val="single"/>
        </w:rPr>
        <w:t>n</w:t>
      </w:r>
      <w:r w:rsidR="002D4DC9">
        <w:rPr>
          <w:b/>
          <w:bCs/>
          <w:sz w:val="28"/>
          <w:szCs w:val="28"/>
          <w:u w:val="single"/>
        </w:rPr>
        <w:t xml:space="preserve"> guide</w:t>
      </w:r>
      <w:r w:rsidR="008D26EA">
        <w:rPr>
          <w:b/>
          <w:bCs/>
          <w:sz w:val="28"/>
          <w:szCs w:val="28"/>
          <w:u w:val="single"/>
        </w:rPr>
        <w:t xml:space="preserve"> – </w:t>
      </w:r>
      <w:proofErr w:type="spellStart"/>
      <w:r w:rsidR="008D26EA">
        <w:rPr>
          <w:b/>
          <w:bCs/>
          <w:sz w:val="28"/>
          <w:szCs w:val="28"/>
          <w:u w:val="single"/>
        </w:rPr>
        <w:t>Conda</w:t>
      </w:r>
      <w:proofErr w:type="spellEnd"/>
      <w:r w:rsidR="008D26EA">
        <w:rPr>
          <w:b/>
          <w:bCs/>
          <w:sz w:val="28"/>
          <w:szCs w:val="28"/>
          <w:u w:val="single"/>
        </w:rPr>
        <w:t xml:space="preserve"> environment</w:t>
      </w:r>
    </w:p>
    <w:p w14:paraId="386E5C0E" w14:textId="6A3CDE74" w:rsidR="008D26EA" w:rsidRDefault="008D26EA" w:rsidP="008D26EA">
      <w:pPr>
        <w:pStyle w:val="Subtitle"/>
        <w:spacing w:line="360" w:lineRule="auto"/>
      </w:pPr>
      <w:r>
        <w:t>Install Anaconda</w:t>
      </w:r>
    </w:p>
    <w:p w14:paraId="4B131D73" w14:textId="1822B748" w:rsidR="008D26EA" w:rsidRDefault="008D26EA" w:rsidP="00F31903">
      <w:pPr>
        <w:spacing w:line="360" w:lineRule="auto"/>
      </w:pPr>
      <w:r>
        <w:t xml:space="preserve">If you haven’t already, install anaconda from </w:t>
      </w:r>
      <w:hyperlink r:id="rId9" w:history="1">
        <w:r w:rsidRPr="008D26EA">
          <w:rPr>
            <w:rStyle w:val="Hyperlink"/>
          </w:rPr>
          <w:t>here</w:t>
        </w:r>
      </w:hyperlink>
      <w:r w:rsidR="00D865DF">
        <w:t xml:space="preserve"> (I’d recommend the graphical installer).</w:t>
      </w:r>
    </w:p>
    <w:p w14:paraId="0F613CC0" w14:textId="315C2CD4" w:rsidR="009815EC" w:rsidRDefault="008D26EA" w:rsidP="00F31903">
      <w:pPr>
        <w:spacing w:line="360" w:lineRule="auto"/>
        <w:rPr>
          <w:color w:val="FF0000"/>
        </w:rPr>
      </w:pPr>
      <w:r>
        <w:rPr>
          <w:b/>
          <w:bCs/>
          <w:color w:val="FF0000"/>
        </w:rPr>
        <w:t>P</w:t>
      </w:r>
      <w:r w:rsidR="002D4DC9" w:rsidRPr="002D4DC9">
        <w:rPr>
          <w:b/>
          <w:bCs/>
          <w:color w:val="FF0000"/>
        </w:rPr>
        <w:t>lease</w:t>
      </w:r>
      <w:r w:rsidR="009F13FB" w:rsidRPr="002D4DC9">
        <w:rPr>
          <w:b/>
          <w:bCs/>
          <w:color w:val="FF0000"/>
        </w:rPr>
        <w:t xml:space="preserve"> </w:t>
      </w:r>
      <w:r w:rsidR="002D4DC9" w:rsidRPr="002D4DC9">
        <w:rPr>
          <w:b/>
          <w:bCs/>
          <w:color w:val="FF0000"/>
        </w:rPr>
        <w:t>n</w:t>
      </w:r>
      <w:r w:rsidR="009F13FB" w:rsidRPr="002D4DC9">
        <w:rPr>
          <w:b/>
          <w:bCs/>
          <w:color w:val="FF0000"/>
        </w:rPr>
        <w:t>ote the following warning</w:t>
      </w:r>
      <w:r w:rsidR="002D4DC9" w:rsidRPr="002D4DC9">
        <w:rPr>
          <w:b/>
          <w:bCs/>
          <w:color w:val="FF0000"/>
        </w:rPr>
        <w:t xml:space="preserve"> before proceeding</w:t>
      </w:r>
      <w:r w:rsidR="00F31903" w:rsidRPr="00F31903">
        <w:rPr>
          <w:color w:val="FF0000"/>
        </w:rPr>
        <w:t>:</w:t>
      </w:r>
    </w:p>
    <w:p w14:paraId="3A26FFC0" w14:textId="6EBFE286" w:rsidR="00F31903" w:rsidRDefault="00B852B4" w:rsidP="00F31903">
      <w:pPr>
        <w:pStyle w:val="ListParagraph"/>
        <w:numPr>
          <w:ilvl w:val="0"/>
          <w:numId w:val="18"/>
        </w:numPr>
        <w:spacing w:line="360" w:lineRule="auto"/>
      </w:pPr>
      <w:r w:rsidRPr="00B852B4">
        <w:rPr>
          <w:b/>
          <w:bCs/>
        </w:rPr>
        <w:t>Do not change Mac’s default python</w:t>
      </w:r>
      <w:r>
        <w:t xml:space="preserve">. </w:t>
      </w:r>
      <w:r w:rsidR="009F13FB">
        <w:t xml:space="preserve">Mac has python 2.7 by default </w:t>
      </w:r>
      <w:r w:rsidR="009F13FB" w:rsidRPr="00B852B4">
        <w:t>and this should not be changed</w:t>
      </w:r>
      <w:r w:rsidR="009F13FB">
        <w:t xml:space="preserve">. </w:t>
      </w:r>
      <w:proofErr w:type="spellStart"/>
      <w:r w:rsidR="009F13FB">
        <w:t>Aiida</w:t>
      </w:r>
      <w:proofErr w:type="spellEnd"/>
      <w:r w:rsidR="009F13FB">
        <w:t xml:space="preserve"> requires the default to be </w:t>
      </w:r>
      <m:oMath>
        <m:r>
          <w:rPr>
            <w:rFonts w:ascii="Cambria Math" w:hAnsi="Cambria Math"/>
          </w:rPr>
          <m:t xml:space="preserve">≥ </m:t>
        </m:r>
      </m:oMath>
      <w:r w:rsidR="009F13FB">
        <w:t>3</w:t>
      </w:r>
      <w:r w:rsidR="00446FA8">
        <w:t>.7</w:t>
      </w:r>
      <w:r w:rsidR="009F13FB">
        <w:t xml:space="preserve">. </w:t>
      </w:r>
      <w:r w:rsidR="008D26EA">
        <w:t xml:space="preserve">This is the reason why we’ll install </w:t>
      </w:r>
      <w:proofErr w:type="spellStart"/>
      <w:r w:rsidR="008D26EA">
        <w:t>Aiida</w:t>
      </w:r>
      <w:proofErr w:type="spellEnd"/>
      <w:r w:rsidR="008D26EA">
        <w:t xml:space="preserve"> inside a </w:t>
      </w:r>
      <w:proofErr w:type="spellStart"/>
      <w:r w:rsidR="008D26EA">
        <w:t>Conda</w:t>
      </w:r>
      <w:proofErr w:type="spellEnd"/>
      <w:r w:rsidR="008D26EA">
        <w:t xml:space="preserve"> </w:t>
      </w:r>
      <w:r w:rsidR="009F13FB">
        <w:t>environment w</w:t>
      </w:r>
      <w:r w:rsidR="008D26EA">
        <w:t>here</w:t>
      </w:r>
      <w:r w:rsidR="009F13FB">
        <w:t xml:space="preserve"> python3</w:t>
      </w:r>
      <w:r w:rsidR="008D26EA">
        <w:t xml:space="preserve"> is the default, leaving the rest of your computer unchanged.</w:t>
      </w:r>
      <w:r w:rsidR="00E533EC">
        <w:t xml:space="preserve"> </w:t>
      </w:r>
    </w:p>
    <w:p w14:paraId="17189A9E" w14:textId="77777777" w:rsidR="008D26EA" w:rsidRDefault="008D26EA" w:rsidP="00F31903">
      <w:pPr>
        <w:pStyle w:val="Subtitle"/>
        <w:spacing w:line="360" w:lineRule="auto"/>
      </w:pPr>
    </w:p>
    <w:p w14:paraId="3B5A10D7" w14:textId="5262104F" w:rsidR="002B6982" w:rsidRDefault="002D4DC9" w:rsidP="00F31903">
      <w:pPr>
        <w:pStyle w:val="Subtitle"/>
        <w:spacing w:line="360" w:lineRule="auto"/>
      </w:pPr>
      <w:r>
        <w:t xml:space="preserve">Install </w:t>
      </w:r>
      <w:proofErr w:type="spellStart"/>
      <w:r>
        <w:t>Aiida</w:t>
      </w:r>
      <w:proofErr w:type="spellEnd"/>
    </w:p>
    <w:p w14:paraId="27AF983B" w14:textId="3220DEA7" w:rsidR="008D26EA" w:rsidRDefault="008D26EA" w:rsidP="008D26EA">
      <w:r>
        <w:t xml:space="preserve">Instructions to install </w:t>
      </w:r>
      <w:proofErr w:type="spellStart"/>
      <w:r>
        <w:t>Aiida</w:t>
      </w:r>
      <w:proofErr w:type="spellEnd"/>
      <w:r>
        <w:t xml:space="preserve"> via a </w:t>
      </w:r>
      <w:proofErr w:type="spellStart"/>
      <w:r>
        <w:t>Conda</w:t>
      </w:r>
      <w:proofErr w:type="spellEnd"/>
      <w:r>
        <w:t xml:space="preserve"> environment can be found </w:t>
      </w:r>
      <w:hyperlink r:id="rId10" w:history="1">
        <w:r w:rsidRPr="00B852B4">
          <w:rPr>
            <w:rStyle w:val="Hyperlink"/>
          </w:rPr>
          <w:t>here</w:t>
        </w:r>
      </w:hyperlink>
      <w:r>
        <w:rPr>
          <w:rStyle w:val="Hyperlink"/>
        </w:rPr>
        <w:t>.</w:t>
      </w:r>
    </w:p>
    <w:p w14:paraId="3FBA6793" w14:textId="77777777" w:rsidR="008D26EA" w:rsidRPr="008D26EA" w:rsidRDefault="008D26EA" w:rsidP="008D26EA"/>
    <w:p w14:paraId="45406C5C" w14:textId="77777777" w:rsidR="00192416" w:rsidRDefault="00192416" w:rsidP="00F31903">
      <w:pPr>
        <w:spacing w:line="360" w:lineRule="auto"/>
      </w:pPr>
    </w:p>
    <w:p w14:paraId="1893A961" w14:textId="6F540989" w:rsidR="004E2116" w:rsidRDefault="004E2116" w:rsidP="00F31903">
      <w:pPr>
        <w:spacing w:line="360" w:lineRule="auto"/>
      </w:pPr>
      <w:r w:rsidRPr="004E2116">
        <w:t>Continue with the instructions in the section ‘Setup profile’</w:t>
      </w:r>
      <w:r w:rsidR="008D26EA">
        <w:t>.</w:t>
      </w:r>
    </w:p>
    <w:p w14:paraId="05FECE2D" w14:textId="1B383C23" w:rsidR="00D865DF" w:rsidRDefault="00D865DF" w:rsidP="00F31903">
      <w:pPr>
        <w:spacing w:line="360" w:lineRule="auto"/>
      </w:pPr>
    </w:p>
    <w:p w14:paraId="5767CF7F" w14:textId="040E12D2" w:rsidR="00D865DF" w:rsidRDefault="00D865DF" w:rsidP="00F31903">
      <w:pPr>
        <w:spacing w:line="360" w:lineRule="auto"/>
      </w:pPr>
      <w:proofErr w:type="spellStart"/>
      <w:r>
        <w:t>Agregar</w:t>
      </w:r>
      <w:proofErr w:type="spellEnd"/>
      <w:r>
        <w:t xml:space="preserve"> plugin installation</w:t>
      </w:r>
    </w:p>
    <w:p w14:paraId="6963F4BC" w14:textId="77777777" w:rsidR="00192416" w:rsidRDefault="00192416" w:rsidP="00F31903">
      <w:pPr>
        <w:spacing w:line="360" w:lineRule="auto"/>
      </w:pPr>
    </w:p>
    <w:p w14:paraId="443671B9" w14:textId="13E30F4C" w:rsidR="008D26EA" w:rsidRPr="004E2116" w:rsidRDefault="001C769A" w:rsidP="00F31903">
      <w:pPr>
        <w:spacing w:line="360" w:lineRule="auto"/>
      </w:pPr>
      <w:r>
        <w:t>Finally, s</w:t>
      </w:r>
      <w:r w:rsidR="008D26EA">
        <w:t>et up a computer (</w:t>
      </w:r>
      <w:r>
        <w:t>Lobster or Young</w:t>
      </w:r>
      <w:r w:rsidR="008D26EA">
        <w:t>)</w:t>
      </w:r>
      <w:r>
        <w:t xml:space="preserve"> and a code (</w:t>
      </w:r>
      <w:proofErr w:type="spellStart"/>
      <w:r>
        <w:t>pw.x</w:t>
      </w:r>
      <w:proofErr w:type="spellEnd"/>
      <w:r>
        <w:t xml:space="preserve"> from quantum espresso). Read the generic instructions </w:t>
      </w:r>
      <w:hyperlink r:id="rId11" w:history="1">
        <w:r w:rsidRPr="001C769A">
          <w:rPr>
            <w:rStyle w:val="Hyperlink"/>
          </w:rPr>
          <w:t>here</w:t>
        </w:r>
      </w:hyperlink>
      <w:r>
        <w:t xml:space="preserve"> to understand what this is about. </w:t>
      </w:r>
      <w:r w:rsidR="00192416">
        <w:t>After doing that, u</w:t>
      </w:r>
      <w:r>
        <w:t>se instructions tailored to Lobster or Young in the files provided in 1aiida_configfiles.tar. Make sure you change paths to files in your computer and cluster.</w:t>
      </w:r>
      <w:r w:rsidR="00192416">
        <w:t xml:space="preserve"> Note that the append text in </w:t>
      </w:r>
      <w:proofErr w:type="spellStart"/>
      <w:r w:rsidR="00192416">
        <w:t>code.yml</w:t>
      </w:r>
      <w:proofErr w:type="spellEnd"/>
      <w:r w:rsidR="00192416">
        <w:t xml:space="preserve"> is optional and not needed.</w:t>
      </w:r>
    </w:p>
    <w:sectPr w:rsidR="008D26EA" w:rsidRPr="004E2116" w:rsidSect="00E047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0B64"/>
    <w:multiLevelType w:val="hybridMultilevel"/>
    <w:tmpl w:val="621AD908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11B1753B"/>
    <w:multiLevelType w:val="hybridMultilevel"/>
    <w:tmpl w:val="6A18B6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26CD1"/>
    <w:multiLevelType w:val="hybridMultilevel"/>
    <w:tmpl w:val="A1301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10542"/>
    <w:multiLevelType w:val="hybridMultilevel"/>
    <w:tmpl w:val="E44CF4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C703A"/>
    <w:multiLevelType w:val="hybridMultilevel"/>
    <w:tmpl w:val="8AF41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715A0"/>
    <w:multiLevelType w:val="hybridMultilevel"/>
    <w:tmpl w:val="BBC86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12884"/>
    <w:multiLevelType w:val="hybridMultilevel"/>
    <w:tmpl w:val="27706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31C87"/>
    <w:multiLevelType w:val="hybridMultilevel"/>
    <w:tmpl w:val="164A86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F671EE"/>
    <w:multiLevelType w:val="hybridMultilevel"/>
    <w:tmpl w:val="F7CAA4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4B31FB"/>
    <w:multiLevelType w:val="hybridMultilevel"/>
    <w:tmpl w:val="2FB6B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1F228B"/>
    <w:multiLevelType w:val="hybridMultilevel"/>
    <w:tmpl w:val="AC4439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E41DBA"/>
    <w:multiLevelType w:val="hybridMultilevel"/>
    <w:tmpl w:val="4CE44590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EC352A5"/>
    <w:multiLevelType w:val="hybridMultilevel"/>
    <w:tmpl w:val="A878A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40294C"/>
    <w:multiLevelType w:val="hybridMultilevel"/>
    <w:tmpl w:val="16D2CF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C30A9A"/>
    <w:multiLevelType w:val="hybridMultilevel"/>
    <w:tmpl w:val="9A4A8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5E6302"/>
    <w:multiLevelType w:val="hybridMultilevel"/>
    <w:tmpl w:val="7604F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124C29"/>
    <w:multiLevelType w:val="hybridMultilevel"/>
    <w:tmpl w:val="24A2A638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97219C5"/>
    <w:multiLevelType w:val="hybridMultilevel"/>
    <w:tmpl w:val="8BE69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CA3B4B"/>
    <w:multiLevelType w:val="hybridMultilevel"/>
    <w:tmpl w:val="44D06D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18"/>
  </w:num>
  <w:num w:numId="5">
    <w:abstractNumId w:val="11"/>
  </w:num>
  <w:num w:numId="6">
    <w:abstractNumId w:val="16"/>
  </w:num>
  <w:num w:numId="7">
    <w:abstractNumId w:val="1"/>
  </w:num>
  <w:num w:numId="8">
    <w:abstractNumId w:val="3"/>
  </w:num>
  <w:num w:numId="9">
    <w:abstractNumId w:val="17"/>
  </w:num>
  <w:num w:numId="10">
    <w:abstractNumId w:val="0"/>
  </w:num>
  <w:num w:numId="11">
    <w:abstractNumId w:val="4"/>
  </w:num>
  <w:num w:numId="12">
    <w:abstractNumId w:val="9"/>
  </w:num>
  <w:num w:numId="13">
    <w:abstractNumId w:val="15"/>
  </w:num>
  <w:num w:numId="14">
    <w:abstractNumId w:val="8"/>
  </w:num>
  <w:num w:numId="15">
    <w:abstractNumId w:val="7"/>
  </w:num>
  <w:num w:numId="16">
    <w:abstractNumId w:val="5"/>
  </w:num>
  <w:num w:numId="17">
    <w:abstractNumId w:val="12"/>
  </w:num>
  <w:num w:numId="18">
    <w:abstractNumId w:val="1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90"/>
    <w:rsid w:val="00001635"/>
    <w:rsid w:val="00017542"/>
    <w:rsid w:val="000372BA"/>
    <w:rsid w:val="00052DEF"/>
    <w:rsid w:val="0005666A"/>
    <w:rsid w:val="00076B5B"/>
    <w:rsid w:val="000965E3"/>
    <w:rsid w:val="000A47D7"/>
    <w:rsid w:val="000A4801"/>
    <w:rsid w:val="000B3749"/>
    <w:rsid w:val="000C728B"/>
    <w:rsid w:val="00111EA7"/>
    <w:rsid w:val="00130AE3"/>
    <w:rsid w:val="00162434"/>
    <w:rsid w:val="00191A3C"/>
    <w:rsid w:val="00192416"/>
    <w:rsid w:val="001A5429"/>
    <w:rsid w:val="001A609A"/>
    <w:rsid w:val="001B5788"/>
    <w:rsid w:val="001C769A"/>
    <w:rsid w:val="001F247A"/>
    <w:rsid w:val="00230951"/>
    <w:rsid w:val="0027397B"/>
    <w:rsid w:val="002A111B"/>
    <w:rsid w:val="002A3A17"/>
    <w:rsid w:val="002B3ADE"/>
    <w:rsid w:val="002B6982"/>
    <w:rsid w:val="002C46A7"/>
    <w:rsid w:val="002D4DC9"/>
    <w:rsid w:val="002D6579"/>
    <w:rsid w:val="002D69BF"/>
    <w:rsid w:val="002D7E44"/>
    <w:rsid w:val="002E402D"/>
    <w:rsid w:val="0030224C"/>
    <w:rsid w:val="00313C85"/>
    <w:rsid w:val="00347AD9"/>
    <w:rsid w:val="00376127"/>
    <w:rsid w:val="003A2BDB"/>
    <w:rsid w:val="003D2BF4"/>
    <w:rsid w:val="003D6D44"/>
    <w:rsid w:val="003E26CE"/>
    <w:rsid w:val="003F1CFC"/>
    <w:rsid w:val="004066B9"/>
    <w:rsid w:val="004261E5"/>
    <w:rsid w:val="00426898"/>
    <w:rsid w:val="0043301B"/>
    <w:rsid w:val="00434204"/>
    <w:rsid w:val="00446FA8"/>
    <w:rsid w:val="004539AC"/>
    <w:rsid w:val="00466493"/>
    <w:rsid w:val="004714CC"/>
    <w:rsid w:val="004852A6"/>
    <w:rsid w:val="004A7359"/>
    <w:rsid w:val="004C1C32"/>
    <w:rsid w:val="004C5D43"/>
    <w:rsid w:val="004E2116"/>
    <w:rsid w:val="005039FC"/>
    <w:rsid w:val="005145E0"/>
    <w:rsid w:val="005334D0"/>
    <w:rsid w:val="005504C5"/>
    <w:rsid w:val="00580FFB"/>
    <w:rsid w:val="005A7D0B"/>
    <w:rsid w:val="00645F50"/>
    <w:rsid w:val="00647EF7"/>
    <w:rsid w:val="006646ED"/>
    <w:rsid w:val="00665955"/>
    <w:rsid w:val="00674E38"/>
    <w:rsid w:val="00676D57"/>
    <w:rsid w:val="00692787"/>
    <w:rsid w:val="006A6D18"/>
    <w:rsid w:val="006A7B1C"/>
    <w:rsid w:val="006B2F22"/>
    <w:rsid w:val="006B2F91"/>
    <w:rsid w:val="006D0256"/>
    <w:rsid w:val="00702D89"/>
    <w:rsid w:val="007131FE"/>
    <w:rsid w:val="00715AE2"/>
    <w:rsid w:val="00723577"/>
    <w:rsid w:val="00724119"/>
    <w:rsid w:val="00724440"/>
    <w:rsid w:val="007312E3"/>
    <w:rsid w:val="0076570B"/>
    <w:rsid w:val="00774790"/>
    <w:rsid w:val="007A6EBE"/>
    <w:rsid w:val="007B1FA4"/>
    <w:rsid w:val="007D7F29"/>
    <w:rsid w:val="007E0624"/>
    <w:rsid w:val="007E1A72"/>
    <w:rsid w:val="00814DA8"/>
    <w:rsid w:val="008551FA"/>
    <w:rsid w:val="008736EF"/>
    <w:rsid w:val="00875EC9"/>
    <w:rsid w:val="008822FA"/>
    <w:rsid w:val="00891E36"/>
    <w:rsid w:val="008A4B51"/>
    <w:rsid w:val="008D26EA"/>
    <w:rsid w:val="008F24C5"/>
    <w:rsid w:val="008F3745"/>
    <w:rsid w:val="008F72B7"/>
    <w:rsid w:val="00902636"/>
    <w:rsid w:val="009210AA"/>
    <w:rsid w:val="00935BD6"/>
    <w:rsid w:val="00942E10"/>
    <w:rsid w:val="00952926"/>
    <w:rsid w:val="00971B7A"/>
    <w:rsid w:val="00976960"/>
    <w:rsid w:val="009815EC"/>
    <w:rsid w:val="0099184A"/>
    <w:rsid w:val="00996652"/>
    <w:rsid w:val="009B1DF7"/>
    <w:rsid w:val="009B71C5"/>
    <w:rsid w:val="009D7459"/>
    <w:rsid w:val="009F13FB"/>
    <w:rsid w:val="00A17441"/>
    <w:rsid w:val="00A24984"/>
    <w:rsid w:val="00A53598"/>
    <w:rsid w:val="00A75523"/>
    <w:rsid w:val="00AC0B0E"/>
    <w:rsid w:val="00AD3DDF"/>
    <w:rsid w:val="00AD44D1"/>
    <w:rsid w:val="00AD59CB"/>
    <w:rsid w:val="00AE413C"/>
    <w:rsid w:val="00B162CA"/>
    <w:rsid w:val="00B334EE"/>
    <w:rsid w:val="00B846D0"/>
    <w:rsid w:val="00B852B4"/>
    <w:rsid w:val="00B94DAA"/>
    <w:rsid w:val="00B9571B"/>
    <w:rsid w:val="00BA49B5"/>
    <w:rsid w:val="00BB1E06"/>
    <w:rsid w:val="00C0172F"/>
    <w:rsid w:val="00C57896"/>
    <w:rsid w:val="00C64373"/>
    <w:rsid w:val="00D17FA3"/>
    <w:rsid w:val="00D420D2"/>
    <w:rsid w:val="00D865DF"/>
    <w:rsid w:val="00DA446B"/>
    <w:rsid w:val="00DC5003"/>
    <w:rsid w:val="00DD5C71"/>
    <w:rsid w:val="00E03C23"/>
    <w:rsid w:val="00E0471A"/>
    <w:rsid w:val="00E0752B"/>
    <w:rsid w:val="00E1615B"/>
    <w:rsid w:val="00E36684"/>
    <w:rsid w:val="00E440D7"/>
    <w:rsid w:val="00E533EC"/>
    <w:rsid w:val="00E6711E"/>
    <w:rsid w:val="00E77E17"/>
    <w:rsid w:val="00E92E61"/>
    <w:rsid w:val="00E974C6"/>
    <w:rsid w:val="00EA018F"/>
    <w:rsid w:val="00EA592C"/>
    <w:rsid w:val="00EE2906"/>
    <w:rsid w:val="00F0176A"/>
    <w:rsid w:val="00F31903"/>
    <w:rsid w:val="00F34C88"/>
    <w:rsid w:val="00F3712B"/>
    <w:rsid w:val="00F4131D"/>
    <w:rsid w:val="00F65CF9"/>
    <w:rsid w:val="00F66094"/>
    <w:rsid w:val="00F81B60"/>
    <w:rsid w:val="00FA22FE"/>
    <w:rsid w:val="00FB3BAE"/>
    <w:rsid w:val="00FB786B"/>
    <w:rsid w:val="00FC0CCD"/>
    <w:rsid w:val="00FD27E7"/>
    <w:rsid w:val="00FE2672"/>
    <w:rsid w:val="00FF2D53"/>
    <w:rsid w:val="029D849E"/>
    <w:rsid w:val="041828A2"/>
    <w:rsid w:val="0696F378"/>
    <w:rsid w:val="08CD08A9"/>
    <w:rsid w:val="09127B5B"/>
    <w:rsid w:val="0CABE62E"/>
    <w:rsid w:val="0DF027BC"/>
    <w:rsid w:val="100284BB"/>
    <w:rsid w:val="103C167D"/>
    <w:rsid w:val="16E8F8E2"/>
    <w:rsid w:val="19531D13"/>
    <w:rsid w:val="19FAE7AB"/>
    <w:rsid w:val="1D6C0C69"/>
    <w:rsid w:val="24DB2B50"/>
    <w:rsid w:val="2589CDCA"/>
    <w:rsid w:val="26D51E36"/>
    <w:rsid w:val="278E40F2"/>
    <w:rsid w:val="28FA945D"/>
    <w:rsid w:val="2BC7D85B"/>
    <w:rsid w:val="2BCB6A92"/>
    <w:rsid w:val="2D7952D4"/>
    <w:rsid w:val="2EF6D2B7"/>
    <w:rsid w:val="2F7B38F1"/>
    <w:rsid w:val="2F849706"/>
    <w:rsid w:val="2FE0FD8B"/>
    <w:rsid w:val="31B84D92"/>
    <w:rsid w:val="3363271E"/>
    <w:rsid w:val="33D93AE1"/>
    <w:rsid w:val="37769538"/>
    <w:rsid w:val="39ACEF09"/>
    <w:rsid w:val="3A0979C3"/>
    <w:rsid w:val="3C342BD6"/>
    <w:rsid w:val="3CAD0D09"/>
    <w:rsid w:val="3DC08B27"/>
    <w:rsid w:val="443D02F7"/>
    <w:rsid w:val="459F03CE"/>
    <w:rsid w:val="4646EAAC"/>
    <w:rsid w:val="465C08A9"/>
    <w:rsid w:val="46735270"/>
    <w:rsid w:val="4716F57D"/>
    <w:rsid w:val="48BEC2AC"/>
    <w:rsid w:val="48D92396"/>
    <w:rsid w:val="4934143E"/>
    <w:rsid w:val="4A548895"/>
    <w:rsid w:val="4D78C9A9"/>
    <w:rsid w:val="4E76C6F8"/>
    <w:rsid w:val="55E196B4"/>
    <w:rsid w:val="58938003"/>
    <w:rsid w:val="58B9C427"/>
    <w:rsid w:val="5ACE41CD"/>
    <w:rsid w:val="5BF04744"/>
    <w:rsid w:val="5CE1B966"/>
    <w:rsid w:val="5FFCABFC"/>
    <w:rsid w:val="6263B2A9"/>
    <w:rsid w:val="6553DDD9"/>
    <w:rsid w:val="680ADF09"/>
    <w:rsid w:val="6839C54F"/>
    <w:rsid w:val="68A53E70"/>
    <w:rsid w:val="6B0D32CC"/>
    <w:rsid w:val="6CA2DD4B"/>
    <w:rsid w:val="6F499CD2"/>
    <w:rsid w:val="6F86F951"/>
    <w:rsid w:val="70A8738B"/>
    <w:rsid w:val="713E6C18"/>
    <w:rsid w:val="71A4BE0D"/>
    <w:rsid w:val="72511269"/>
    <w:rsid w:val="74A5613E"/>
    <w:rsid w:val="74CA0615"/>
    <w:rsid w:val="74D0C42E"/>
    <w:rsid w:val="7915B0D2"/>
    <w:rsid w:val="79B3BD9A"/>
    <w:rsid w:val="7EE4A51D"/>
    <w:rsid w:val="7F9A6288"/>
    <w:rsid w:val="7FC7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D9593"/>
  <w15:chartTrackingRefBased/>
  <w15:docId w15:val="{9A2AACA0-B75F-6643-A660-94FF1F9D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80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2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2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92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162C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162CA"/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162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162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162C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162CA"/>
    <w:rPr>
      <w:i/>
      <w:iCs/>
    </w:rPr>
  </w:style>
  <w:style w:type="character" w:styleId="Strong">
    <w:name w:val="Strong"/>
    <w:basedOn w:val="DefaultParagraphFont"/>
    <w:uiPriority w:val="22"/>
    <w:qFormat/>
    <w:rsid w:val="00B162CA"/>
    <w:rPr>
      <w:b/>
      <w:bCs/>
    </w:rPr>
  </w:style>
  <w:style w:type="table" w:styleId="TableGrid">
    <w:name w:val="Table Grid"/>
    <w:basedOn w:val="TableNormal"/>
    <w:uiPriority w:val="39"/>
    <w:rsid w:val="00111E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13C85"/>
    <w:rPr>
      <w:color w:val="808080"/>
    </w:rPr>
  </w:style>
  <w:style w:type="paragraph" w:styleId="NoSpacing">
    <w:name w:val="No Spacing"/>
    <w:uiPriority w:val="1"/>
    <w:qFormat/>
    <w:rsid w:val="00902636"/>
    <w:pPr>
      <w:jc w:val="both"/>
    </w:pPr>
    <w:rPr>
      <w:rFonts w:ascii="Cambria" w:hAnsi="Cambria"/>
    </w:rPr>
  </w:style>
  <w:style w:type="paragraph" w:styleId="Caption">
    <w:name w:val="caption"/>
    <w:basedOn w:val="Normal"/>
    <w:next w:val="Normal"/>
    <w:uiPriority w:val="35"/>
    <w:unhideWhenUsed/>
    <w:qFormat/>
    <w:rsid w:val="002A111B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5D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D4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C728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28B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D4DC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DC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D4D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8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iida.readthedocs.io/projects/aiida-core/en/latest/howto/run_codes.html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aiida.readthedocs.io/projects/aiida-core/en/latest/intro/install_conda.html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anaconda.com/products/individua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im/Library/Group%20Containers/UBF8T346G9.Office/User%20Content.localized/Templates.localized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B2A94BCAF2FC42BAAA8771BE73BB70" ma:contentTypeVersion="4" ma:contentTypeDescription="Create a new document." ma:contentTypeScope="" ma:versionID="5c88037c1e3579154b5267cf8726783d">
  <xsd:schema xmlns:xsd="http://www.w3.org/2001/XMLSchema" xmlns:xs="http://www.w3.org/2001/XMLSchema" xmlns:p="http://schemas.microsoft.com/office/2006/metadata/properties" xmlns:ns2="27da36a3-fb6a-49d5-8b11-edeefb1c14c1" targetNamespace="http://schemas.microsoft.com/office/2006/metadata/properties" ma:root="true" ma:fieldsID="e71794d9170cae78e716d2255145da07" ns2:_="">
    <xsd:import namespace="27da36a3-fb6a-49d5-8b11-edeefb1c14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da36a3-fb6a-49d5-8b11-edeefb1c14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D289BF-93F3-490E-AB57-788B67FF39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da36a3-fb6a-49d5-8b11-edeefb1c14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34AF23-F9F7-4A19-8993-10D0807463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97BC44-426E-144D-BD5B-4248A4C0BB6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6471406-7E57-40D5-9924-991197F279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171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Ignacio Alliati</cp:lastModifiedBy>
  <cp:revision>27</cp:revision>
  <dcterms:created xsi:type="dcterms:W3CDTF">2021-02-19T15:09:00Z</dcterms:created>
  <dcterms:modified xsi:type="dcterms:W3CDTF">2021-04-13T16:41:00Z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0x01010074B2A94BCAF2FC42BAAA8771BE73BB70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6th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Name 5_1">
    <vt:lpwstr>Cite Them Right 10th edition - Harvard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8th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f2cfd769-a0ae-379e-b8e8-7710b518d73a</vt:lpwstr>
  </property>
  <property fmtid="{D5CDD505-2E9C-101B-9397-08002B2CF9AE}" pid="25" name="Mendeley Citation Style_1">
    <vt:lpwstr>http://www.zotero.org/styles/nature</vt:lpwstr>
  </property>
</Properties>
</file>